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4428B" w14:textId="183703E4" w:rsidR="00C70946" w:rsidRDefault="00C70946" w:rsidP="00C70946">
      <w:pPr>
        <w:jc w:val="center"/>
        <w:rPr>
          <w:rFonts w:ascii="Georgia" w:hAnsi="Georgia"/>
          <w:sz w:val="52"/>
          <w:szCs w:val="52"/>
        </w:rPr>
      </w:pPr>
      <w:r w:rsidRPr="00C70946">
        <w:rPr>
          <w:rFonts w:ascii="Georgia" w:hAnsi="Georgia"/>
          <w:sz w:val="52"/>
          <w:szCs w:val="52"/>
        </w:rPr>
        <w:t>WT ASSIGNMENT 2</w:t>
      </w:r>
    </w:p>
    <w:p w14:paraId="73257107" w14:textId="55DEE9CD" w:rsidR="00C70946" w:rsidRDefault="00C70946" w:rsidP="00C70946">
      <w:pPr>
        <w:pStyle w:val="ListParagraph"/>
        <w:numPr>
          <w:ilvl w:val="0"/>
          <w:numId w:val="5"/>
        </w:numPr>
        <w:rPr>
          <w:rFonts w:ascii="Georgia" w:hAnsi="Georgia"/>
          <w:sz w:val="36"/>
          <w:szCs w:val="36"/>
        </w:rPr>
      </w:pPr>
      <w:r w:rsidRPr="00C70946">
        <w:rPr>
          <w:rFonts w:ascii="Georgia" w:hAnsi="Georgia"/>
          <w:sz w:val="36"/>
          <w:szCs w:val="36"/>
        </w:rPr>
        <w:t>Quiz Website:</w:t>
      </w:r>
    </w:p>
    <w:p w14:paraId="38E13E65" w14:textId="77777777" w:rsidR="00C70946" w:rsidRPr="00C70946" w:rsidRDefault="00C70946" w:rsidP="00C70946">
      <w:pPr>
        <w:pStyle w:val="ListParagraph"/>
        <w:rPr>
          <w:rFonts w:ascii="Georgia" w:hAnsi="Georgia"/>
          <w:sz w:val="36"/>
          <w:szCs w:val="36"/>
        </w:rPr>
      </w:pPr>
    </w:p>
    <w:p w14:paraId="770F9393" w14:textId="553E4E00" w:rsidR="00C70946" w:rsidRDefault="00C70946" w:rsidP="00C70946">
      <w:pPr>
        <w:pStyle w:val="ListParagraph"/>
        <w:numPr>
          <w:ilvl w:val="0"/>
          <w:numId w:val="6"/>
        </w:numPr>
        <w:rPr>
          <w:rFonts w:ascii="Georgia" w:hAnsi="Georgia"/>
          <w:sz w:val="28"/>
          <w:szCs w:val="28"/>
        </w:rPr>
      </w:pPr>
      <w:r w:rsidRPr="00C70946">
        <w:rPr>
          <w:rFonts w:ascii="Georgia" w:hAnsi="Georgia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9E678D1" wp14:editId="3108F0EA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5731510" cy="2903220"/>
            <wp:effectExtent l="0" t="0" r="2540" b="0"/>
            <wp:wrapTight wrapText="bothSides">
              <wp:wrapPolygon edited="0">
                <wp:start x="0" y="0"/>
                <wp:lineTo x="0" y="21402"/>
                <wp:lineTo x="21538" y="21402"/>
                <wp:lineTo x="21538" y="0"/>
                <wp:lineTo x="0" y="0"/>
              </wp:wrapPolygon>
            </wp:wrapTight>
            <wp:docPr id="158795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290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0946">
        <w:rPr>
          <w:rFonts w:ascii="Georgia" w:hAnsi="Georgia"/>
          <w:sz w:val="28"/>
          <w:szCs w:val="28"/>
        </w:rPr>
        <w:t>Homepage:</w:t>
      </w:r>
    </w:p>
    <w:p w14:paraId="7EF8D5AB" w14:textId="524345A4" w:rsidR="00C70946" w:rsidRPr="00C70946" w:rsidRDefault="00C70946" w:rsidP="00C70946">
      <w:pPr>
        <w:ind w:left="360"/>
        <w:rPr>
          <w:rFonts w:ascii="Georgia" w:hAnsi="Georgia"/>
          <w:sz w:val="28"/>
          <w:szCs w:val="28"/>
        </w:rPr>
      </w:pPr>
      <w:r w:rsidRPr="00C70946">
        <w:rPr>
          <w:rFonts w:ascii="Georgia" w:hAnsi="Georgia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85B42DB" wp14:editId="47E4D695">
            <wp:simplePos x="0" y="0"/>
            <wp:positionH relativeFrom="margin">
              <wp:align>left</wp:align>
            </wp:positionH>
            <wp:positionV relativeFrom="paragraph">
              <wp:posOffset>3451860</wp:posOffset>
            </wp:positionV>
            <wp:extent cx="5731510" cy="2964180"/>
            <wp:effectExtent l="0" t="0" r="2540" b="7620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44584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4869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37BA2" w14:textId="77777777" w:rsidR="00C70946" w:rsidRPr="00C70946" w:rsidRDefault="00C70946" w:rsidP="00C70946">
      <w:pPr>
        <w:pStyle w:val="ListParagraph"/>
        <w:rPr>
          <w:rFonts w:ascii="Georgia" w:hAnsi="Georgia"/>
          <w:sz w:val="28"/>
          <w:szCs w:val="28"/>
        </w:rPr>
      </w:pPr>
    </w:p>
    <w:p w14:paraId="3F14F9B7" w14:textId="77777777" w:rsidR="00C70946" w:rsidRDefault="00C70946" w:rsidP="00C70946">
      <w:pPr>
        <w:pStyle w:val="ListParagraph"/>
        <w:rPr>
          <w:rFonts w:ascii="Georgia" w:hAnsi="Georgia"/>
          <w:sz w:val="52"/>
          <w:szCs w:val="52"/>
        </w:rPr>
      </w:pPr>
    </w:p>
    <w:p w14:paraId="4C4AEED9" w14:textId="0BE94E77" w:rsidR="00C70946" w:rsidRPr="00C70946" w:rsidRDefault="00C70946" w:rsidP="00C70946">
      <w:pPr>
        <w:pStyle w:val="ListParagraph"/>
        <w:numPr>
          <w:ilvl w:val="0"/>
          <w:numId w:val="6"/>
        </w:numPr>
        <w:rPr>
          <w:rFonts w:ascii="Georgia" w:hAnsi="Georgia"/>
          <w:sz w:val="32"/>
          <w:szCs w:val="32"/>
        </w:rPr>
      </w:pPr>
      <w:r w:rsidRPr="00C70946">
        <w:rPr>
          <w:rFonts w:ascii="Georgia" w:hAnsi="Georgia"/>
          <w:sz w:val="32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66CF5B02" wp14:editId="268E9B34">
            <wp:simplePos x="0" y="0"/>
            <wp:positionH relativeFrom="margin">
              <wp:align>right</wp:align>
            </wp:positionH>
            <wp:positionV relativeFrom="paragraph">
              <wp:posOffset>5983605</wp:posOffset>
            </wp:positionV>
            <wp:extent cx="5731510" cy="287655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52742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2640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0946">
        <w:rPr>
          <w:rFonts w:ascii="Georgia" w:hAnsi="Georgia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3FCED4A1" wp14:editId="2AF8D19F">
            <wp:simplePos x="0" y="0"/>
            <wp:positionH relativeFrom="margin">
              <wp:align>left</wp:align>
            </wp:positionH>
            <wp:positionV relativeFrom="paragraph">
              <wp:posOffset>3200400</wp:posOffset>
            </wp:positionV>
            <wp:extent cx="5731510" cy="2705100"/>
            <wp:effectExtent l="0" t="0" r="2540" b="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205536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6960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0946">
        <w:drawing>
          <wp:anchor distT="0" distB="0" distL="114300" distR="114300" simplePos="0" relativeHeight="251660288" behindDoc="1" locked="0" layoutInCell="1" allowOverlap="1" wp14:anchorId="3077E083" wp14:editId="22AEE7A1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731510" cy="2781300"/>
            <wp:effectExtent l="0" t="0" r="2540" b="0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70334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4571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0946">
        <w:rPr>
          <w:rFonts w:ascii="Georgia" w:hAnsi="Georgia"/>
          <w:sz w:val="32"/>
          <w:szCs w:val="32"/>
        </w:rPr>
        <w:t>HTML Page:</w:t>
      </w:r>
    </w:p>
    <w:p w14:paraId="6E895E6F" w14:textId="7E87544F" w:rsidR="00C70946" w:rsidRDefault="00C70946" w:rsidP="00C70946">
      <w:pPr>
        <w:rPr>
          <w:rFonts w:ascii="Georgia" w:hAnsi="Georgia"/>
          <w:sz w:val="32"/>
          <w:szCs w:val="32"/>
        </w:rPr>
      </w:pPr>
      <w:r w:rsidRPr="00C70946">
        <w:rPr>
          <w:rFonts w:ascii="Georgia" w:hAnsi="Georgia"/>
          <w:sz w:val="32"/>
          <w:szCs w:val="32"/>
        </w:rPr>
        <w:lastRenderedPageBreak/>
        <w:drawing>
          <wp:inline distT="0" distB="0" distL="0" distR="0" wp14:anchorId="28BA4938" wp14:editId="3A713B68">
            <wp:extent cx="5731510" cy="2863850"/>
            <wp:effectExtent l="0" t="0" r="2540" b="0"/>
            <wp:docPr id="11248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124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B743" w14:textId="0E943729" w:rsidR="00C70946" w:rsidRDefault="00C70946" w:rsidP="00C70946">
      <w:pPr>
        <w:pStyle w:val="ListParagraph"/>
        <w:numPr>
          <w:ilvl w:val="0"/>
          <w:numId w:val="6"/>
        </w:num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>CSS Page:</w:t>
      </w:r>
    </w:p>
    <w:p w14:paraId="26598589" w14:textId="3BD5AC51" w:rsidR="00C70946" w:rsidRPr="00C70946" w:rsidRDefault="00C70946" w:rsidP="00C70946">
      <w:pPr>
        <w:rPr>
          <w:rFonts w:ascii="Georgia" w:hAnsi="Georgia"/>
          <w:sz w:val="32"/>
          <w:szCs w:val="32"/>
        </w:rPr>
      </w:pPr>
      <w:r w:rsidRPr="00C70946">
        <w:rPr>
          <w:rFonts w:ascii="Georgia" w:hAnsi="Georgia"/>
          <w:sz w:val="32"/>
          <w:szCs w:val="32"/>
        </w:rPr>
        <w:drawing>
          <wp:inline distT="0" distB="0" distL="0" distR="0" wp14:anchorId="0F407A9E" wp14:editId="46398122">
            <wp:extent cx="5731510" cy="2446020"/>
            <wp:effectExtent l="0" t="0" r="2540" b="0"/>
            <wp:docPr id="37570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03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CC75" w14:textId="78E32209" w:rsidR="00C70946" w:rsidRDefault="00C70946" w:rsidP="00C70946">
      <w:pPr>
        <w:rPr>
          <w:rFonts w:ascii="Georgia" w:hAnsi="Georgia"/>
          <w:sz w:val="36"/>
          <w:szCs w:val="36"/>
        </w:rPr>
      </w:pPr>
      <w:r w:rsidRPr="00C70946">
        <w:rPr>
          <w:rFonts w:ascii="Georgia" w:hAnsi="Georgia"/>
          <w:sz w:val="36"/>
          <w:szCs w:val="36"/>
        </w:rPr>
        <w:drawing>
          <wp:inline distT="0" distB="0" distL="0" distR="0" wp14:anchorId="3C9D9E31" wp14:editId="3CC6E6E4">
            <wp:extent cx="5731510" cy="2873375"/>
            <wp:effectExtent l="0" t="0" r="2540" b="3175"/>
            <wp:docPr id="69293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30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F61B" w14:textId="3C2E2A85" w:rsidR="00C70946" w:rsidRDefault="00C70946" w:rsidP="00C70946">
      <w:pPr>
        <w:rPr>
          <w:rFonts w:ascii="Georgia" w:hAnsi="Georgia"/>
          <w:sz w:val="36"/>
          <w:szCs w:val="36"/>
        </w:rPr>
      </w:pPr>
      <w:r w:rsidRPr="00C70946">
        <w:rPr>
          <w:rFonts w:ascii="Georgia" w:hAnsi="Georgia"/>
          <w:sz w:val="36"/>
          <w:szCs w:val="36"/>
        </w:rPr>
        <w:lastRenderedPageBreak/>
        <w:drawing>
          <wp:inline distT="0" distB="0" distL="0" distR="0" wp14:anchorId="52220416" wp14:editId="60508C8A">
            <wp:extent cx="5731510" cy="2872105"/>
            <wp:effectExtent l="0" t="0" r="2540" b="4445"/>
            <wp:docPr id="2292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8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2387" w14:textId="64E13CE1" w:rsidR="00C70946" w:rsidRDefault="00C70946" w:rsidP="00C70946">
      <w:pPr>
        <w:rPr>
          <w:rFonts w:ascii="Georgia" w:hAnsi="Georgia"/>
          <w:sz w:val="36"/>
          <w:szCs w:val="36"/>
        </w:rPr>
      </w:pPr>
      <w:r w:rsidRPr="00C70946">
        <w:rPr>
          <w:rFonts w:ascii="Georgia" w:hAnsi="Georgia"/>
          <w:sz w:val="36"/>
          <w:szCs w:val="36"/>
        </w:rPr>
        <w:drawing>
          <wp:inline distT="0" distB="0" distL="0" distR="0" wp14:anchorId="2FE95D81" wp14:editId="785F6927">
            <wp:extent cx="5731510" cy="2872105"/>
            <wp:effectExtent l="0" t="0" r="2540" b="4445"/>
            <wp:docPr id="173089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56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AB9F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45C7F71B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26581557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179EE993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534ECB1E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0CC40507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7081915E" w14:textId="77777777" w:rsidR="00C70946" w:rsidRDefault="00C70946" w:rsidP="00C70946">
      <w:pPr>
        <w:rPr>
          <w:rFonts w:ascii="Georgia" w:hAnsi="Georgia"/>
          <w:sz w:val="36"/>
          <w:szCs w:val="36"/>
        </w:rPr>
      </w:pPr>
    </w:p>
    <w:p w14:paraId="241A3B2C" w14:textId="60E9EEDB" w:rsidR="00C70946" w:rsidRDefault="00C70946" w:rsidP="00C70946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lastRenderedPageBreak/>
        <w:t>JavaScript Page:</w:t>
      </w:r>
    </w:p>
    <w:p w14:paraId="20C4B43D" w14:textId="422349F8" w:rsidR="00C70946" w:rsidRDefault="00C70946" w:rsidP="00C70946">
      <w:pPr>
        <w:rPr>
          <w:rFonts w:ascii="Georgia" w:hAnsi="Georgia"/>
          <w:sz w:val="36"/>
          <w:szCs w:val="36"/>
        </w:rPr>
      </w:pPr>
      <w:r w:rsidRPr="00C70946">
        <w:rPr>
          <w:rFonts w:ascii="Georgia" w:hAnsi="Georgia"/>
          <w:sz w:val="36"/>
          <w:szCs w:val="36"/>
        </w:rPr>
        <w:drawing>
          <wp:inline distT="0" distB="0" distL="0" distR="0" wp14:anchorId="5ED98F3A" wp14:editId="4567C025">
            <wp:extent cx="5731510" cy="2590800"/>
            <wp:effectExtent l="0" t="0" r="2540" b="0"/>
            <wp:docPr id="6085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39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490" w14:textId="43809A18" w:rsidR="00C70946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37A46981" wp14:editId="74F533B6">
            <wp:extent cx="5731510" cy="2613660"/>
            <wp:effectExtent l="0" t="0" r="2540" b="0"/>
            <wp:docPr id="196841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157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9468" w14:textId="7289E7E5" w:rsidR="0022398B" w:rsidRPr="00C70946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2F9238B9" wp14:editId="45F3A77B">
            <wp:extent cx="5731510" cy="2861310"/>
            <wp:effectExtent l="0" t="0" r="2540" b="0"/>
            <wp:docPr id="180925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561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E277" w14:textId="26DE43C8" w:rsidR="00C70946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lastRenderedPageBreak/>
        <w:drawing>
          <wp:inline distT="0" distB="0" distL="0" distR="0" wp14:anchorId="37DB0861" wp14:editId="4D9F6F49">
            <wp:extent cx="5731510" cy="2872105"/>
            <wp:effectExtent l="0" t="0" r="2540" b="4445"/>
            <wp:docPr id="65791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04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8160" w14:textId="12A7E1D4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4D45C395" wp14:editId="4025698D">
            <wp:extent cx="5731510" cy="2865755"/>
            <wp:effectExtent l="0" t="0" r="2540" b="0"/>
            <wp:docPr id="12626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0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4D8F4513" wp14:editId="3233A951">
            <wp:extent cx="5731510" cy="2900045"/>
            <wp:effectExtent l="0" t="0" r="2540" b="0"/>
            <wp:docPr id="209958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5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1AD" w14:textId="2835C19D" w:rsidR="0022398B" w:rsidRP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lastRenderedPageBreak/>
        <w:t>Python Page:</w:t>
      </w:r>
    </w:p>
    <w:p w14:paraId="24455743" w14:textId="52C27E2B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0A6F15A9" wp14:editId="5C733187">
            <wp:extent cx="5731510" cy="2583180"/>
            <wp:effectExtent l="0" t="0" r="2540" b="7620"/>
            <wp:docPr id="179803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354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8549" w14:textId="5230F598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3B4A9B17" wp14:editId="003A4286">
            <wp:extent cx="5731510" cy="2628900"/>
            <wp:effectExtent l="0" t="0" r="2540" b="0"/>
            <wp:docPr id="33201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53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3D59" w14:textId="36E1FAE8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16637106" wp14:editId="348C494E">
            <wp:extent cx="5731510" cy="2872105"/>
            <wp:effectExtent l="0" t="0" r="2540" b="4445"/>
            <wp:docPr id="119527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57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8441" w14:textId="76EB3CB5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lastRenderedPageBreak/>
        <w:drawing>
          <wp:inline distT="0" distB="0" distL="0" distR="0" wp14:anchorId="3984D301" wp14:editId="6948FF3F">
            <wp:extent cx="5731510" cy="2375535"/>
            <wp:effectExtent l="0" t="0" r="2540" b="5715"/>
            <wp:docPr id="95211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18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B58E" w14:textId="56CADB0E" w:rsidR="0022398B" w:rsidRDefault="0022398B" w:rsidP="00C70946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3F4279C2" wp14:editId="218B08F8">
            <wp:extent cx="5731510" cy="2856230"/>
            <wp:effectExtent l="0" t="0" r="2540" b="1270"/>
            <wp:docPr id="213500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01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778E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53559A83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4F19A660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6258EF27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6B1F91A7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3196735A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29C6163B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1BB6C820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78B83C5A" w14:textId="77777777" w:rsidR="0022398B" w:rsidRDefault="0022398B" w:rsidP="00C70946">
      <w:pPr>
        <w:rPr>
          <w:rFonts w:ascii="Georgia" w:hAnsi="Georgia"/>
          <w:sz w:val="36"/>
          <w:szCs w:val="36"/>
        </w:rPr>
      </w:pPr>
    </w:p>
    <w:p w14:paraId="5A841ABE" w14:textId="7052AFD1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lastRenderedPageBreak/>
        <w:t>About Page:</w:t>
      </w:r>
    </w:p>
    <w:p w14:paraId="452DD8F4" w14:textId="2E0FCF39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2F8D82CB" wp14:editId="165D52C9">
            <wp:extent cx="5731510" cy="2847340"/>
            <wp:effectExtent l="0" t="0" r="2540" b="0"/>
            <wp:docPr id="2143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1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AE9" w14:textId="360C04EA" w:rsidR="0022398B" w:rsidRP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Feedback Page:</w:t>
      </w:r>
    </w:p>
    <w:p w14:paraId="7A10AA21" w14:textId="4DF0BC30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27706537" wp14:editId="0B659B4D">
            <wp:extent cx="5731510" cy="2860675"/>
            <wp:effectExtent l="0" t="0" r="2540" b="0"/>
            <wp:docPr id="91280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09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B47C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4C580A69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18E413D8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452A6DD8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25C99363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5A0D802B" w14:textId="5C4367B9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lastRenderedPageBreak/>
        <w:t>HTML Quiz</w:t>
      </w:r>
    </w:p>
    <w:p w14:paraId="0D1332D6" w14:textId="26263D62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240D9512" wp14:editId="6E7CE89A">
            <wp:extent cx="5731510" cy="2423160"/>
            <wp:effectExtent l="0" t="0" r="2540" b="0"/>
            <wp:docPr id="21189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308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08BC" w14:textId="64706CE0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480DBAFF" wp14:editId="20415F8A">
            <wp:extent cx="5731510" cy="2415540"/>
            <wp:effectExtent l="0" t="0" r="2540" b="3810"/>
            <wp:docPr id="360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1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358A" w14:textId="2F62B4E1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Result Page:</w:t>
      </w:r>
    </w:p>
    <w:p w14:paraId="432AE99F" w14:textId="51C584F3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218A313A" wp14:editId="1FB2CB3F">
            <wp:extent cx="5731510" cy="2854960"/>
            <wp:effectExtent l="0" t="0" r="2540" b="2540"/>
            <wp:docPr id="213592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242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8F9B" w14:textId="4A47F929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lastRenderedPageBreak/>
        <w:t>CSS Quiz Page:</w:t>
      </w:r>
    </w:p>
    <w:p w14:paraId="0184C92B" w14:textId="21F5FD2E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74FE836E" wp14:editId="0EEF53F5">
            <wp:extent cx="5731510" cy="2872105"/>
            <wp:effectExtent l="0" t="0" r="2540" b="4445"/>
            <wp:docPr id="187029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92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2A91" w14:textId="325E0E68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JavaScript Quiz Page:</w:t>
      </w:r>
    </w:p>
    <w:p w14:paraId="1C0ACBF6" w14:textId="0572BC52" w:rsidR="0022398B" w:rsidRDefault="0022398B" w:rsidP="0022398B">
      <w:pPr>
        <w:rPr>
          <w:rFonts w:ascii="Georgia" w:hAnsi="Georgia"/>
          <w:sz w:val="36"/>
          <w:szCs w:val="36"/>
        </w:rPr>
      </w:pPr>
      <w:r w:rsidRPr="0022398B">
        <w:rPr>
          <w:rFonts w:ascii="Georgia" w:hAnsi="Georgia"/>
          <w:sz w:val="36"/>
          <w:szCs w:val="36"/>
        </w:rPr>
        <w:drawing>
          <wp:inline distT="0" distB="0" distL="0" distR="0" wp14:anchorId="1DAF3616" wp14:editId="6C921CC0">
            <wp:extent cx="5731510" cy="2868930"/>
            <wp:effectExtent l="0" t="0" r="2540" b="7620"/>
            <wp:docPr id="17565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04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87F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33643FBA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625C90E4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7A1FEFA3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4F20E6C1" w14:textId="77777777" w:rsidR="0022398B" w:rsidRDefault="0022398B" w:rsidP="0022398B">
      <w:pPr>
        <w:rPr>
          <w:rFonts w:ascii="Georgia" w:hAnsi="Georgia"/>
          <w:sz w:val="36"/>
          <w:szCs w:val="36"/>
        </w:rPr>
      </w:pPr>
    </w:p>
    <w:p w14:paraId="346C04B7" w14:textId="7E8A898B" w:rsidR="0022398B" w:rsidRDefault="0022398B" w:rsidP="0022398B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lastRenderedPageBreak/>
        <w:t>Python Quiz Page:</w:t>
      </w:r>
    </w:p>
    <w:p w14:paraId="55F0CD0B" w14:textId="4F28A040" w:rsidR="0022398B" w:rsidRDefault="00665B06" w:rsidP="0022398B">
      <w:pPr>
        <w:rPr>
          <w:rFonts w:ascii="Georgia" w:hAnsi="Georgia"/>
          <w:sz w:val="36"/>
          <w:szCs w:val="36"/>
        </w:rPr>
      </w:pPr>
      <w:r w:rsidRPr="00665B06">
        <w:rPr>
          <w:rFonts w:ascii="Georgia" w:hAnsi="Georgia"/>
          <w:sz w:val="36"/>
          <w:szCs w:val="36"/>
        </w:rPr>
        <w:drawing>
          <wp:inline distT="0" distB="0" distL="0" distR="0" wp14:anchorId="64989954" wp14:editId="52BF8E10">
            <wp:extent cx="5731510" cy="2870200"/>
            <wp:effectExtent l="0" t="0" r="2540" b="6350"/>
            <wp:docPr id="164467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75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47C" w14:textId="600DB9FF" w:rsidR="00665B06" w:rsidRDefault="00665B06" w:rsidP="00665B06">
      <w:pPr>
        <w:pStyle w:val="ListParagraph"/>
        <w:numPr>
          <w:ilvl w:val="0"/>
          <w:numId w:val="6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Certificate Page:</w:t>
      </w:r>
    </w:p>
    <w:p w14:paraId="2413CEBF" w14:textId="290FF60F" w:rsidR="00665B06" w:rsidRDefault="00665B06" w:rsidP="00665B06">
      <w:pPr>
        <w:rPr>
          <w:rFonts w:ascii="Georgia" w:hAnsi="Georgia"/>
          <w:sz w:val="36"/>
          <w:szCs w:val="36"/>
        </w:rPr>
      </w:pPr>
      <w:r w:rsidRPr="00665B06">
        <w:rPr>
          <w:rFonts w:ascii="Georgia" w:hAnsi="Georgia"/>
          <w:sz w:val="36"/>
          <w:szCs w:val="36"/>
        </w:rPr>
        <w:drawing>
          <wp:inline distT="0" distB="0" distL="0" distR="0" wp14:anchorId="645F6D79" wp14:editId="153542C7">
            <wp:extent cx="5731510" cy="2868930"/>
            <wp:effectExtent l="0" t="0" r="2540" b="7620"/>
            <wp:docPr id="104419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7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A16C" w14:textId="77777777" w:rsidR="00665B06" w:rsidRDefault="00665B06" w:rsidP="00665B06">
      <w:pPr>
        <w:pStyle w:val="ListParagraph"/>
        <w:rPr>
          <w:rFonts w:ascii="Georgia" w:hAnsi="Georgia"/>
          <w:sz w:val="36"/>
          <w:szCs w:val="36"/>
        </w:rPr>
      </w:pPr>
    </w:p>
    <w:p w14:paraId="7FE57A3C" w14:textId="557C584F" w:rsidR="00665B06" w:rsidRDefault="00665B06" w:rsidP="00665B06">
      <w:pPr>
        <w:pStyle w:val="ListParagraph"/>
        <w:numPr>
          <w:ilvl w:val="0"/>
          <w:numId w:val="7"/>
        </w:numPr>
        <w:rPr>
          <w:rFonts w:ascii="Georgia" w:hAnsi="Georgia"/>
          <w:sz w:val="36"/>
          <w:szCs w:val="36"/>
        </w:rPr>
      </w:pPr>
      <w:r w:rsidRPr="00665B06">
        <w:rPr>
          <w:rFonts w:ascii="Georgia" w:hAnsi="Georgia"/>
          <w:sz w:val="36"/>
          <w:szCs w:val="36"/>
        </w:rPr>
        <w:t>Team Members:</w:t>
      </w:r>
    </w:p>
    <w:p w14:paraId="14D45239" w14:textId="444347F1" w:rsidR="00665B06" w:rsidRDefault="00665B06" w:rsidP="00665B06">
      <w:pPr>
        <w:pStyle w:val="ListParagraph"/>
        <w:numPr>
          <w:ilvl w:val="0"/>
          <w:numId w:val="8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 xml:space="preserve">21BCM014- Dhruv </w:t>
      </w:r>
      <w:proofErr w:type="spellStart"/>
      <w:r>
        <w:rPr>
          <w:rFonts w:ascii="Georgia" w:hAnsi="Georgia"/>
          <w:sz w:val="36"/>
          <w:szCs w:val="36"/>
        </w:rPr>
        <w:t>Shrotriya</w:t>
      </w:r>
      <w:proofErr w:type="spellEnd"/>
    </w:p>
    <w:p w14:paraId="7B82E261" w14:textId="32B60C99" w:rsidR="00665B06" w:rsidRDefault="00665B06" w:rsidP="00665B06">
      <w:pPr>
        <w:pStyle w:val="ListParagraph"/>
        <w:numPr>
          <w:ilvl w:val="0"/>
          <w:numId w:val="8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 xml:space="preserve">21BCM018- </w:t>
      </w:r>
      <w:proofErr w:type="spellStart"/>
      <w:r>
        <w:rPr>
          <w:rFonts w:ascii="Georgia" w:hAnsi="Georgia"/>
          <w:sz w:val="36"/>
          <w:szCs w:val="36"/>
        </w:rPr>
        <w:t>Hariaum</w:t>
      </w:r>
      <w:proofErr w:type="spellEnd"/>
      <w:r>
        <w:rPr>
          <w:rFonts w:ascii="Georgia" w:hAnsi="Georgia"/>
          <w:sz w:val="36"/>
          <w:szCs w:val="36"/>
        </w:rPr>
        <w:t xml:space="preserve"> Rami</w:t>
      </w:r>
    </w:p>
    <w:p w14:paraId="7254F932" w14:textId="28A4CDEA" w:rsidR="00665B06" w:rsidRPr="00665B06" w:rsidRDefault="00665B06" w:rsidP="00665B06">
      <w:pPr>
        <w:pStyle w:val="ListParagraph"/>
        <w:numPr>
          <w:ilvl w:val="0"/>
          <w:numId w:val="8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21BCM026- Kathan Parikh</w:t>
      </w:r>
    </w:p>
    <w:sectPr w:rsidR="00665B06" w:rsidRPr="00665B06" w:rsidSect="00383876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22246" w14:textId="77777777" w:rsidR="009D4E8C" w:rsidRDefault="009D4E8C" w:rsidP="00383876">
      <w:pPr>
        <w:spacing w:after="0" w:line="240" w:lineRule="auto"/>
      </w:pPr>
      <w:r>
        <w:separator/>
      </w:r>
    </w:p>
  </w:endnote>
  <w:endnote w:type="continuationSeparator" w:id="0">
    <w:p w14:paraId="594E8667" w14:textId="77777777" w:rsidR="009D4E8C" w:rsidRDefault="009D4E8C" w:rsidP="00383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041892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D9DBA7" w14:textId="77777777" w:rsidR="00383876" w:rsidRDefault="0038387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ACC52E2" w14:textId="77777777" w:rsidR="00383876" w:rsidRDefault="003838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71404" w14:textId="77777777" w:rsidR="009D4E8C" w:rsidRDefault="009D4E8C" w:rsidP="00383876">
      <w:pPr>
        <w:spacing w:after="0" w:line="240" w:lineRule="auto"/>
      </w:pPr>
      <w:r>
        <w:separator/>
      </w:r>
    </w:p>
  </w:footnote>
  <w:footnote w:type="continuationSeparator" w:id="0">
    <w:p w14:paraId="242C8AD7" w14:textId="77777777" w:rsidR="009D4E8C" w:rsidRDefault="009D4E8C" w:rsidP="003838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551A1" w14:textId="7A0E5568" w:rsidR="00383876" w:rsidRPr="00383876" w:rsidRDefault="00383876">
    <w:pPr>
      <w:pStyle w:val="Header"/>
      <w:rPr>
        <w:lang w:val="en-US"/>
      </w:rPr>
    </w:pPr>
    <w:r>
      <w:rPr>
        <w:lang w:val="en-US"/>
      </w:rPr>
      <w:t>21BCM026</w:t>
    </w:r>
    <w:r>
      <w:rPr>
        <w:lang w:val="en-US"/>
      </w:rPr>
      <w:tab/>
    </w:r>
    <w:r w:rsidR="00C70946">
      <w:rPr>
        <w:lang w:val="en-US"/>
      </w:rPr>
      <w:t>21BCM014</w:t>
    </w:r>
    <w:r w:rsidR="00C70946">
      <w:rPr>
        <w:lang w:val="en-US"/>
      </w:rPr>
      <w:tab/>
      <w:t>21BCM018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4pt;height:11.4pt" o:bullet="t">
        <v:imagedata r:id="rId1" o:title="msoDE98"/>
      </v:shape>
    </w:pict>
  </w:numPicBullet>
  <w:abstractNum w:abstractNumId="0" w15:restartNumberingAfterBreak="0">
    <w:nsid w:val="014E39EE"/>
    <w:multiLevelType w:val="hybridMultilevel"/>
    <w:tmpl w:val="A64E6CC4"/>
    <w:lvl w:ilvl="0" w:tplc="00BEEFAE">
      <w:start w:val="1"/>
      <w:numFmt w:val="decimal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673E9A"/>
    <w:multiLevelType w:val="hybridMultilevel"/>
    <w:tmpl w:val="9A343E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5384D"/>
    <w:multiLevelType w:val="hybridMultilevel"/>
    <w:tmpl w:val="5DA4BE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014D9"/>
    <w:multiLevelType w:val="hybridMultilevel"/>
    <w:tmpl w:val="0442CBC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0C31B3"/>
    <w:multiLevelType w:val="hybridMultilevel"/>
    <w:tmpl w:val="AD24DC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F336CA"/>
    <w:multiLevelType w:val="hybridMultilevel"/>
    <w:tmpl w:val="4140C9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763D79"/>
    <w:multiLevelType w:val="hybridMultilevel"/>
    <w:tmpl w:val="0CF8F0A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1803EB"/>
    <w:multiLevelType w:val="hybridMultilevel"/>
    <w:tmpl w:val="1ED4225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9028637">
    <w:abstractNumId w:val="2"/>
  </w:num>
  <w:num w:numId="2" w16cid:durableId="993021293">
    <w:abstractNumId w:val="1"/>
  </w:num>
  <w:num w:numId="3" w16cid:durableId="1593278258">
    <w:abstractNumId w:val="4"/>
  </w:num>
  <w:num w:numId="4" w16cid:durableId="1980067443">
    <w:abstractNumId w:val="6"/>
  </w:num>
  <w:num w:numId="5" w16cid:durableId="1604921079">
    <w:abstractNumId w:val="7"/>
  </w:num>
  <w:num w:numId="6" w16cid:durableId="2141142322">
    <w:abstractNumId w:val="5"/>
  </w:num>
  <w:num w:numId="7" w16cid:durableId="318192045">
    <w:abstractNumId w:val="3"/>
  </w:num>
  <w:num w:numId="8" w16cid:durableId="1088186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946"/>
    <w:rsid w:val="0022398B"/>
    <w:rsid w:val="00294700"/>
    <w:rsid w:val="00383876"/>
    <w:rsid w:val="00665B06"/>
    <w:rsid w:val="00670B49"/>
    <w:rsid w:val="007236F2"/>
    <w:rsid w:val="009D4E8C"/>
    <w:rsid w:val="00C70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746E1"/>
  <w15:chartTrackingRefBased/>
  <w15:docId w15:val="{4E2C7185-4680-4A28-B54F-8344D4D75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3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3876"/>
  </w:style>
  <w:style w:type="paragraph" w:styleId="Footer">
    <w:name w:val="footer"/>
    <w:basedOn w:val="Normal"/>
    <w:link w:val="FooterChar"/>
    <w:uiPriority w:val="99"/>
    <w:unhideWhenUsed/>
    <w:rsid w:val="00383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3876"/>
  </w:style>
  <w:style w:type="paragraph" w:styleId="ListParagraph">
    <w:name w:val="List Paragraph"/>
    <w:basedOn w:val="Normal"/>
    <w:uiPriority w:val="34"/>
    <w:qFormat/>
    <w:rsid w:val="00C70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Documents\Custom%20Office%20Templates\Submission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Submission Template</Template>
  <TotalTime>23</TotalTime>
  <Pages>12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kathan parikh</cp:lastModifiedBy>
  <cp:revision>1</cp:revision>
  <dcterms:created xsi:type="dcterms:W3CDTF">2023-09-23T10:47:00Z</dcterms:created>
  <dcterms:modified xsi:type="dcterms:W3CDTF">2023-09-23T11:10:00Z</dcterms:modified>
</cp:coreProperties>
</file>